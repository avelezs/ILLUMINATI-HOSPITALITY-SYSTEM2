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FA" w:rsidRDefault="006B3FFA">
      <w:pPr>
        <w:jc w:val="center"/>
      </w:pPr>
    </w:p>
    <w:p w:rsidR="006B3FFA" w:rsidRDefault="00F4460B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191297</wp:posOffset>
                </wp:positionV>
                <wp:extent cx="7772400" cy="7410436"/>
                <wp:effectExtent l="0" t="0" r="0" b="635"/>
                <wp:wrapThrough wrapText="bothSides">
                  <wp:wrapPolygon edited="0">
                    <wp:start x="0" y="0"/>
                    <wp:lineTo x="0" y="11495"/>
                    <wp:lineTo x="10800" y="11551"/>
                    <wp:lineTo x="0" y="12050"/>
                    <wp:lineTo x="0" y="21546"/>
                    <wp:lineTo x="21547" y="21546"/>
                    <wp:lineTo x="21547" y="12050"/>
                    <wp:lineTo x="10800" y="11551"/>
                    <wp:lineTo x="21547" y="11495"/>
                    <wp:lineTo x="21547" y="0"/>
                    <wp:lineTo x="0" y="0"/>
                  </wp:wrapPolygon>
                </wp:wrapThrough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410436"/>
                          <a:chOff x="0" y="0"/>
                          <a:chExt cx="7772400" cy="741043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94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3" y="4157331"/>
                            <a:ext cx="7760970" cy="3253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DFC322" id="Grupo 2" o:spid="_x0000_s1026" style="position:absolute;margin-left:-1in;margin-top:15.05pt;width:612pt;height:583.5pt;z-index:251659264" coordsize="77724,74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7724;height:3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">
                  <v:imagedata r:id="rId12" o:title=""/>
                </v:shape>
                <v:shape id="Picture 3" o:spid="_x0000_s1028" type="#_x0000_t75" style="position:absolute;left:106;top:41573;width:77610;height:3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">
                  <v:imagedata r:id="rId13" o:title=""/>
                </v:shape>
                <w10:wrap type="through"/>
              </v:group>
            </w:pict>
          </mc:Fallback>
        </mc:AlternateContent>
      </w:r>
    </w:p>
    <w:sectPr w:rsidR="006B3FF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52" w:rsidRDefault="00DD6952">
      <w:pPr>
        <w:spacing w:after="0" w:line="240" w:lineRule="auto"/>
      </w:pPr>
      <w:r>
        <w:separator/>
      </w:r>
    </w:p>
  </w:endnote>
  <w:endnote w:type="continuationSeparator" w:id="0">
    <w:p w:rsidR="00DD6952" w:rsidRDefault="00DD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60B" w:rsidRPr="00F4460B" w:rsidRDefault="00F4460B" w:rsidP="00F4460B">
    <w:pPr>
      <w:pStyle w:val="Piedepgina"/>
      <w:jc w:val="right"/>
      <w:rPr>
        <w:rFonts w:ascii="Arial" w:hAnsi="Arial" w:cs="Arial"/>
        <w:b/>
        <w:sz w:val="20"/>
        <w:lang w:val="es-ES"/>
      </w:rPr>
    </w:pPr>
    <w:r w:rsidRPr="00F4460B">
      <w:rPr>
        <w:rFonts w:ascii="Arial" w:hAnsi="Arial" w:cs="Arial"/>
        <w:b/>
        <w:sz w:val="20"/>
        <w:lang w:val="es-ES"/>
      </w:rPr>
      <w:t>ARNOLD VELEZ SOTO</w:t>
    </w:r>
  </w:p>
  <w:p w:rsidR="00F4460B" w:rsidRPr="00F4460B" w:rsidRDefault="00F4460B" w:rsidP="00F4460B">
    <w:pPr>
      <w:pStyle w:val="Piedepgina"/>
      <w:jc w:val="right"/>
      <w:rPr>
        <w:rFonts w:ascii="Arial" w:hAnsi="Arial" w:cs="Arial"/>
        <w:b/>
        <w:sz w:val="20"/>
        <w:lang w:val="es-ES"/>
      </w:rPr>
    </w:pPr>
    <w:r w:rsidRPr="00F4460B">
      <w:rPr>
        <w:rFonts w:ascii="Arial" w:hAnsi="Arial" w:cs="Arial"/>
        <w:b/>
        <w:sz w:val="20"/>
        <w:lang w:val="es-ES"/>
      </w:rPr>
      <w:t>JAIME BARRIGA TORRES</w:t>
    </w:r>
  </w:p>
  <w:p w:rsidR="00F4460B" w:rsidRPr="00F4460B" w:rsidRDefault="00F4460B" w:rsidP="00F4460B">
    <w:pPr>
      <w:pStyle w:val="Piedepgina"/>
      <w:jc w:val="right"/>
      <w:rPr>
        <w:rFonts w:ascii="Arial" w:hAnsi="Arial" w:cs="Arial"/>
        <w:b/>
        <w:sz w:val="20"/>
      </w:rPr>
    </w:pPr>
    <w:r w:rsidRPr="00F4460B">
      <w:rPr>
        <w:rFonts w:ascii="Arial" w:hAnsi="Arial" w:cs="Arial"/>
        <w:b/>
        <w:sz w:val="20"/>
      </w:rPr>
      <w:t>ROBERTH FRANCO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52" w:rsidRDefault="00DD6952">
      <w:pPr>
        <w:spacing w:after="0" w:line="240" w:lineRule="auto"/>
      </w:pPr>
      <w:r>
        <w:separator/>
      </w:r>
    </w:p>
  </w:footnote>
  <w:footnote w:type="continuationSeparator" w:id="0">
    <w:p w:rsidR="00DD6952" w:rsidRDefault="00DD6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0D"/>
    <w:multiLevelType w:val="multilevel"/>
    <w:tmpl w:val="CD469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E92920"/>
    <w:multiLevelType w:val="multilevel"/>
    <w:tmpl w:val="0A7465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720C5C"/>
    <w:multiLevelType w:val="multilevel"/>
    <w:tmpl w:val="5B320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361171"/>
    <w:multiLevelType w:val="multilevel"/>
    <w:tmpl w:val="B1C2F9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43225A"/>
    <w:multiLevelType w:val="multilevel"/>
    <w:tmpl w:val="843E9E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3E3CD7"/>
    <w:multiLevelType w:val="multilevel"/>
    <w:tmpl w:val="7B76C6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DD1213"/>
    <w:multiLevelType w:val="multilevel"/>
    <w:tmpl w:val="17125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2D645D"/>
    <w:multiLevelType w:val="multilevel"/>
    <w:tmpl w:val="FAB82E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4319A1"/>
    <w:multiLevelType w:val="multilevel"/>
    <w:tmpl w:val="933E18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8203154"/>
    <w:multiLevelType w:val="multilevel"/>
    <w:tmpl w:val="19A4E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1A324B"/>
    <w:multiLevelType w:val="multilevel"/>
    <w:tmpl w:val="A7C824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95784A"/>
    <w:multiLevelType w:val="multilevel"/>
    <w:tmpl w:val="57CE05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96"/>
    <w:rsid w:val="000C0047"/>
    <w:rsid w:val="00685296"/>
    <w:rsid w:val="006B3FFA"/>
    <w:rsid w:val="00BA5B19"/>
    <w:rsid w:val="00DD6952"/>
    <w:rsid w:val="00F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ADB1"/>
  <w15:chartTrackingRefBased/>
  <w15:docId w15:val="{29F183B4-1E73-4D4D-9786-C3A285D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pBdr>
        <w:bottom w:val="single" w:sz="4" w:space="0" w:color="4F81BD"/>
      </w:pBdr>
      <w:spacing w:before="360" w:after="240" w:line="240" w:lineRule="auto"/>
      <w:outlineLvl w:val="0"/>
    </w:pPr>
    <w:rPr>
      <w:rFonts w:ascii="Calibri Light" w:hAnsi="Calibri Light"/>
      <w:color w:val="365F91"/>
      <w:sz w:val="36"/>
      <w:szCs w:val="36"/>
    </w:rPr>
  </w:style>
  <w:style w:type="paragraph" w:styleId="Ttulo2">
    <w:name w:val="heading 2"/>
    <w:basedOn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Calibri Light" w:hAnsi="Calibri Light"/>
      <w:color w:val="365F91"/>
      <w:sz w:val="28"/>
      <w:szCs w:val="28"/>
    </w:rPr>
  </w:style>
  <w:style w:type="paragraph" w:styleId="Ttulo3">
    <w:name w:val="heading 3"/>
    <w:basedOn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="Calibri Light" w:hAnsi="Calibri Light"/>
      <w:i/>
      <w:sz w:val="22"/>
      <w:szCs w:val="22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="Calibri Light" w:hAnsi="Calibri Light"/>
      <w:i/>
      <w:color w:val="595959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="Calibri Light" w:hAnsi="Calibri Light"/>
      <w:i/>
      <w:smallCaps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pPr>
      <w:spacing w:after="0" w:line="360" w:lineRule="auto"/>
      <w:contextualSpacing/>
      <w:jc w:val="center"/>
    </w:pPr>
    <w:rPr>
      <w:rFonts w:ascii="Calibri Light" w:hAnsi="Calibri Light"/>
      <w:color w:val="365F91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Calibri Light" w:hAnsi="Calibri Light"/>
      <w:color w:val="365F91"/>
      <w:spacing w:val="-7"/>
      <w:sz w:val="80"/>
      <w:szCs w:val="80"/>
    </w:rPr>
  </w:style>
  <w:style w:type="paragraph" w:styleId="Subttulo">
    <w:name w:val="Subtitle"/>
    <w:basedOn w:val="Normal"/>
    <w:link w:val="SubttuloCar"/>
    <w:uiPriority w:val="11"/>
    <w:qFormat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Calibri Light" w:hAnsi="Calibri Light"/>
      <w:color w:val="404040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Calibri Light" w:hAnsi="Calibri Light"/>
      <w:color w:val="365F9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="Calibri Light" w:hAnsi="Calibri Light"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="Calibri Light" w:hAnsi="Calibri Light"/>
      <w:color w:val="40404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="Calibri Light" w:hAnsi="Calibri Light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="Calibri Light" w:hAnsi="Calibri Light"/>
      <w:i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="Calibri Light" w:hAnsi="Calibri Light"/>
      <w:color w:val="595959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="Calibri Light" w:hAnsi="Calibri Light"/>
      <w:i/>
      <w:color w:val="595959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="Calibri Light" w:hAnsi="Calibri Light"/>
      <w:smallCaps/>
      <w:color w:val="595959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="Calibri Light" w:hAnsi="Calibri Light"/>
      <w:i/>
      <w:smallCaps/>
      <w:color w:val="595959"/>
    </w:rPr>
  </w:style>
  <w:style w:type="character" w:styleId="nfasissutil">
    <w:name w:val="Subtle Emphasis"/>
    <w:basedOn w:val="Fuentedeprrafopredeter"/>
    <w:uiPriority w:val="19"/>
    <w:qFormat/>
    <w:rPr>
      <w:i/>
      <w:color w:val="595959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nfasisintenso">
    <w:name w:val="Intense Emphasis"/>
    <w:basedOn w:val="Fuentedeprrafopredeter"/>
    <w:uiPriority w:val="21"/>
    <w:qFormat/>
    <w:rPr>
      <w:b/>
      <w:i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paragraph" w:styleId="Cita">
    <w:name w:val="Quote"/>
    <w:basedOn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</w:rPr>
  </w:style>
  <w:style w:type="paragraph" w:styleId="Citadestacada">
    <w:name w:val="Intense Quote"/>
    <w:basedOn w:val="Normal"/>
    <w:link w:val="CitadestacadaCar"/>
    <w:uiPriority w:val="30"/>
    <w:qFormat/>
    <w:pPr>
      <w:spacing w:before="100" w:after="240"/>
      <w:ind w:left="864" w:right="864"/>
      <w:jc w:val="center"/>
    </w:pPr>
    <w:rPr>
      <w:rFonts w:ascii="Calibri Light" w:hAnsi="Calibri Light"/>
      <w:color w:val="4F81BD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="Calibri Light" w:hAnsi="Calibri Light"/>
      <w:color w:val="4F81BD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smallCaps/>
    </w:rPr>
  </w:style>
  <w:style w:type="paragraph" w:styleId="Descripcin">
    <w:name w:val="caption"/>
    <w:basedOn w:val="Normal"/>
    <w:uiPriority w:val="35"/>
    <w:semiHidden/>
    <w:unhideWhenUsed/>
    <w:qFormat/>
    <w:pPr>
      <w:spacing w:line="240" w:lineRule="auto"/>
    </w:pPr>
    <w:rPr>
      <w:b/>
      <w:color w:val="404040"/>
      <w:sz w:val="20"/>
      <w:szCs w:val="20"/>
    </w:rPr>
  </w:style>
  <w:style w:type="paragraph" w:styleId="TtuloTDC">
    <w:name w:val="TOC Heading"/>
    <w:basedOn w:val="Ttulo1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4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60B"/>
  </w:style>
  <w:style w:type="paragraph" w:styleId="Piedepgina">
    <w:name w:val="footer"/>
    <w:basedOn w:val="Normal"/>
    <w:link w:val="PiedepginaCar"/>
    <w:uiPriority w:val="99"/>
    <w:unhideWhenUsed/>
    <w:rsid w:val="00F44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s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SystemTech</dc:creator>
  <cp:lastModifiedBy>SystemTech</cp:lastModifiedBy>
  <cp:revision>2</cp:revision>
  <dcterms:created xsi:type="dcterms:W3CDTF">2020-12-14T02:05:00Z</dcterms:created>
  <dcterms:modified xsi:type="dcterms:W3CDTF">2020-12-14T02:05:00Z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